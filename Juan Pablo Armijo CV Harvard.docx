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35C02" w14:textId="4B2D533B" w:rsidR="00497F54" w:rsidRDefault="0031752E">
      <w:pPr>
        <w:pStyle w:val="Nombre"/>
      </w:pPr>
      <w:r>
        <w:t>Juan Pablo Armijo</w:t>
      </w:r>
    </w:p>
    <w:tbl>
      <w:tblPr>
        <w:tblStyle w:val="Tabladecurrculo"/>
        <w:tblW w:w="5000" w:type="pct"/>
        <w:tblLook w:val="04A0" w:firstRow="1" w:lastRow="0" w:firstColumn="1" w:lastColumn="0" w:noHBand="0" w:noVBand="1"/>
        <w:tblCaption w:val="Diseño de tabla de currículum vítae"/>
      </w:tblPr>
      <w:tblGrid>
        <w:gridCol w:w="2410"/>
        <w:gridCol w:w="7336"/>
      </w:tblGrid>
      <w:tr w:rsidR="00497F54" w14:paraId="5B69F4A6" w14:textId="77777777" w:rsidTr="0031752E">
        <w:tc>
          <w:tcPr>
            <w:tcW w:w="2410" w:type="dxa"/>
            <w:tcMar>
              <w:right w:w="475" w:type="dxa"/>
            </w:tcMar>
          </w:tcPr>
          <w:p w14:paraId="0E8DA261" w14:textId="00AD6D0B" w:rsidR="00497F54" w:rsidRDefault="0031752E">
            <w:pPr>
              <w:pStyle w:val="Ttulo1"/>
            </w:pPr>
            <w:r w:rsidRPr="0031752E">
              <w:rPr>
                <w:lang w:bidi="es-ES"/>
              </w:rPr>
              <w:t>Contacto</w:t>
            </w:r>
          </w:p>
        </w:tc>
        <w:tc>
          <w:tcPr>
            <w:tcW w:w="7336" w:type="dxa"/>
          </w:tcPr>
          <w:p w14:paraId="6A9B1B0F" w14:textId="612CBD8B" w:rsidR="00497F54" w:rsidRPr="007E5115" w:rsidRDefault="0031752E">
            <w:pPr>
              <w:pStyle w:val="Textodecurrculo"/>
            </w:pPr>
            <w:r w:rsidRPr="007E5115">
              <w:rPr>
                <w:rFonts w:eastAsiaTheme="minorEastAsia"/>
                <w:color w:val="auto"/>
                <w:kern w:val="0"/>
                <w:sz w:val="22"/>
                <w:szCs w:val="22"/>
              </w:rPr>
              <w:t>Teléfono: +56 9 7224 0985</w:t>
            </w:r>
            <w:r w:rsidRPr="007E5115">
              <w:rPr>
                <w:rFonts w:eastAsiaTheme="minorEastAsia"/>
                <w:color w:val="auto"/>
                <w:kern w:val="0"/>
                <w:sz w:val="22"/>
                <w:szCs w:val="22"/>
              </w:rPr>
              <w:br/>
              <w:t>Dirección: Juanita Aguirre 819, Pitrufquén</w:t>
            </w:r>
            <w:r w:rsidRPr="007E5115">
              <w:rPr>
                <w:rFonts w:eastAsiaTheme="minorEastAsia"/>
                <w:color w:val="auto"/>
                <w:kern w:val="0"/>
                <w:sz w:val="22"/>
                <w:szCs w:val="22"/>
              </w:rPr>
              <w:br/>
              <w:t>Correo electrónico: jparmijo98@gmail.com</w:t>
            </w:r>
          </w:p>
        </w:tc>
      </w:tr>
      <w:tr w:rsidR="00497F54" w14:paraId="69E64680" w14:textId="77777777" w:rsidTr="0031752E">
        <w:tc>
          <w:tcPr>
            <w:tcW w:w="2410" w:type="dxa"/>
            <w:tcMar>
              <w:right w:w="475" w:type="dxa"/>
            </w:tcMar>
          </w:tcPr>
          <w:p w14:paraId="0ADB7B38" w14:textId="31E57B3D" w:rsidR="00497F54" w:rsidRDefault="0031752E">
            <w:pPr>
              <w:pStyle w:val="Ttulo1"/>
            </w:pPr>
            <w:r w:rsidRPr="0031752E">
              <w:rPr>
                <w:lang w:bidi="es-ES"/>
              </w:rPr>
              <w:t>Perfil Personal</w:t>
            </w:r>
          </w:p>
        </w:tc>
        <w:tc>
          <w:tcPr>
            <w:tcW w:w="7336" w:type="dxa"/>
          </w:tcPr>
          <w:p w14:paraId="2112D0F0" w14:textId="70D6286C" w:rsidR="00497F54" w:rsidRPr="007E5115" w:rsidRDefault="0031752E">
            <w:pPr>
              <w:pStyle w:val="Textodecurrculo"/>
            </w:pPr>
            <w:r w:rsidRPr="007E5115">
              <w:t>Analista desarrollador con habilidad para enfrentar y superar desafíos en diversos ámbitos, con experiencia en telecomunicaciones, informática, diseño e implementación de bases de datos. Busco integrarme en un equipo en el que pueda contribuir significativamente y superar retos profesionales.</w:t>
            </w:r>
          </w:p>
        </w:tc>
      </w:tr>
      <w:tr w:rsidR="00497F54" w14:paraId="4DC4ED8B" w14:textId="77777777" w:rsidTr="0031752E">
        <w:tc>
          <w:tcPr>
            <w:tcW w:w="2410" w:type="dxa"/>
            <w:tcMar>
              <w:right w:w="475" w:type="dxa"/>
            </w:tcMar>
          </w:tcPr>
          <w:p w14:paraId="422B88FF" w14:textId="77777777" w:rsidR="00497F54" w:rsidRDefault="00E515C8">
            <w:pPr>
              <w:pStyle w:val="Ttulo1"/>
            </w:pPr>
            <w:r>
              <w:rPr>
                <w:lang w:bidi="es-ES"/>
              </w:rPr>
              <w:t>Experiencia</w:t>
            </w:r>
          </w:p>
        </w:tc>
        <w:tc>
          <w:tcPr>
            <w:tcW w:w="7336" w:type="dxa"/>
          </w:tcPr>
          <w:p w14:paraId="1B337914" w14:textId="43D715C8" w:rsidR="00497F54" w:rsidRPr="007E5115" w:rsidRDefault="0031752E">
            <w:pPr>
              <w:pStyle w:val="Ttulo2"/>
              <w:rPr>
                <w:rFonts w:asciiTheme="minorHAnsi" w:hAnsiTheme="minorHAnsi"/>
              </w:rPr>
            </w:pPr>
            <w:r w:rsidRPr="007E5115">
              <w:rPr>
                <w:rFonts w:asciiTheme="minorHAnsi" w:hAnsiTheme="minorHAnsi"/>
              </w:rPr>
              <w:t>Proyecto "Para Todos" (Full Stack)</w:t>
            </w:r>
            <w:r w:rsidRPr="007E5115">
              <w:rPr>
                <w:rFonts w:asciiTheme="minorHAnsi" w:hAnsiTheme="minorHAnsi"/>
              </w:rPr>
              <w:br/>
            </w:r>
            <w:r w:rsidRPr="007E5115">
              <w:rPr>
                <w:rFonts w:asciiTheme="minorHAnsi" w:hAnsiTheme="minorHAnsi"/>
                <w:i/>
                <w:iCs/>
              </w:rPr>
              <w:t>10/2020 – 05/2021</w:t>
            </w:r>
          </w:p>
          <w:p w14:paraId="4B3BEF07" w14:textId="77777777" w:rsidR="0031752E" w:rsidRPr="007E5115" w:rsidRDefault="0031752E">
            <w:pPr>
              <w:pStyle w:val="Ttulo2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 w:rsidRPr="007E5115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Desarrollador principal de aplicación web para una tienda de ropa en Valparaíso. Implementación de CRUD con Node.js, JavaScript, MySQL y Express.</w:t>
            </w:r>
          </w:p>
          <w:p w14:paraId="3093AC14" w14:textId="77777777" w:rsidR="0031752E" w:rsidRPr="007E5115" w:rsidRDefault="0031752E">
            <w:pPr>
              <w:pStyle w:val="Textodecurrculo"/>
              <w:rPr>
                <w:rFonts w:eastAsiaTheme="majorEastAsia" w:cstheme="majorBidi"/>
                <w:b/>
                <w:bCs/>
                <w:i/>
                <w:iCs/>
                <w:caps/>
                <w:color w:val="404040" w:themeColor="text1" w:themeTint="BF"/>
                <w14:ligatures w14:val="standardContextual"/>
              </w:rPr>
            </w:pPr>
            <w:r w:rsidRPr="007E5115">
              <w:rPr>
                <w:rFonts w:eastAsiaTheme="majorEastAsia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>JITECH Técnico en Telecomunicaciones</w:t>
            </w:r>
            <w:r w:rsidRPr="007E5115">
              <w:rPr>
                <w:rFonts w:eastAsiaTheme="majorEastAsia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br/>
            </w:r>
            <w:r w:rsidRPr="007E5115">
              <w:rPr>
                <w:rFonts w:eastAsiaTheme="majorEastAsia" w:cstheme="majorBidi"/>
                <w:b/>
                <w:bCs/>
                <w:i/>
                <w:iCs/>
                <w:caps/>
                <w:color w:val="404040" w:themeColor="text1" w:themeTint="BF"/>
                <w14:ligatures w14:val="standardContextual"/>
              </w:rPr>
              <w:t>10/2021 – 09/2023</w:t>
            </w:r>
          </w:p>
          <w:p w14:paraId="2DAC1E8E" w14:textId="77777777" w:rsidR="00497F54" w:rsidRPr="007E5115" w:rsidRDefault="0031752E">
            <w:pPr>
              <w:pStyle w:val="Textodecurrculo"/>
            </w:pPr>
            <w:r w:rsidRPr="007E5115">
              <w:t xml:space="preserve">Miembro del equipo de campo en la implementación del proyecto 5G en Chile para ENTEL. Realización de </w:t>
            </w:r>
            <w:proofErr w:type="spellStart"/>
            <w:r w:rsidRPr="007E5115">
              <w:t>upgrades</w:t>
            </w:r>
            <w:proofErr w:type="spellEnd"/>
            <w:r w:rsidRPr="007E5115">
              <w:t xml:space="preserve"> y mantenimientos remotos esenciales para el éxito del proyecto</w:t>
            </w:r>
          </w:p>
          <w:p w14:paraId="789A2D33" w14:textId="2CCC25AF" w:rsidR="007E5115" w:rsidRPr="007E5115" w:rsidRDefault="007E5115">
            <w:pPr>
              <w:pStyle w:val="Textodecurrculo"/>
            </w:pPr>
            <w:r w:rsidRPr="007E5115">
              <w:rPr>
                <w:b/>
                <w:bCs/>
              </w:rPr>
              <w:t>IPLACEX Profesor de Informática</w:t>
            </w:r>
            <w:r w:rsidRPr="007E5115">
              <w:br/>
            </w:r>
            <w:r w:rsidRPr="007E5115">
              <w:rPr>
                <w:i/>
                <w:iCs/>
              </w:rPr>
              <w:t>10/2023 – Presente</w:t>
            </w:r>
            <w:r w:rsidRPr="007E5115">
              <w:br/>
              <w:t>Docente en informática, guiando y enseñando bases en tecnología mediante la plataforma en línea de IPLACEX.</w:t>
            </w:r>
          </w:p>
        </w:tc>
      </w:tr>
      <w:tr w:rsidR="00497F54" w14:paraId="68B449DD" w14:textId="77777777" w:rsidTr="0031752E">
        <w:tc>
          <w:tcPr>
            <w:tcW w:w="2410" w:type="dxa"/>
            <w:tcMar>
              <w:right w:w="475" w:type="dxa"/>
            </w:tcMar>
          </w:tcPr>
          <w:p w14:paraId="16D9DC9E" w14:textId="77777777" w:rsidR="00497F54" w:rsidRPr="007E5115" w:rsidRDefault="00E515C8">
            <w:pPr>
              <w:pStyle w:val="Ttulo1"/>
              <w:rPr>
                <w:sz w:val="20"/>
              </w:rPr>
            </w:pPr>
            <w:r w:rsidRPr="007E5115">
              <w:rPr>
                <w:sz w:val="20"/>
                <w:lang w:bidi="es-ES"/>
              </w:rPr>
              <w:t>Educación</w:t>
            </w:r>
          </w:p>
        </w:tc>
        <w:tc>
          <w:tcPr>
            <w:tcW w:w="7336" w:type="dxa"/>
          </w:tcPr>
          <w:p w14:paraId="256EF120" w14:textId="77777777" w:rsidR="007E5115" w:rsidRPr="007E5115" w:rsidRDefault="0031752E" w:rsidP="007E5115">
            <w:r w:rsidRPr="007E5115">
              <w:rPr>
                <w:rFonts w:eastAsiaTheme="majorEastAsia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>Duoc UC</w:t>
            </w:r>
            <w:r w:rsidRPr="007E5115">
              <w:rPr>
                <w:rFonts w:eastAsiaTheme="majorEastAsia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br/>
            </w:r>
            <w:r w:rsidRPr="007E5115">
              <w:rPr>
                <w:rFonts w:eastAsiaTheme="majorEastAsia" w:cstheme="majorBidi"/>
                <w:i/>
                <w:iCs/>
                <w:caps/>
                <w:color w:val="404040" w:themeColor="text1" w:themeTint="BF"/>
                <w14:ligatures w14:val="standardContextual"/>
              </w:rPr>
              <w:t>2017 - 2020</w:t>
            </w:r>
            <w:r w:rsidRPr="007E5115">
              <w:rPr>
                <w:rFonts w:eastAsiaTheme="majorEastAsia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 xml:space="preserve">: </w:t>
            </w:r>
            <w:r w:rsidR="007E5115" w:rsidRPr="007E5115">
              <w:rPr>
                <w:b/>
                <w:bCs/>
              </w:rPr>
              <w:t xml:space="preserve">Titulado como Técnico a Nivel superior </w:t>
            </w:r>
            <w:r w:rsidR="007E5115" w:rsidRPr="007E5115">
              <w:rPr>
                <w:b/>
                <w:bCs/>
                <w:lang w:bidi="es-ES"/>
              </w:rPr>
              <w:t>en analista programador computacional aprobado con un voto de distinción.</w:t>
            </w:r>
          </w:p>
          <w:p w14:paraId="4C440658" w14:textId="2C251D69" w:rsidR="00497F54" w:rsidRPr="007E5115" w:rsidRDefault="00497F54">
            <w:pPr>
              <w:pStyle w:val="Textodecurrculo"/>
            </w:pPr>
          </w:p>
        </w:tc>
      </w:tr>
      <w:tr w:rsidR="00497F54" w14:paraId="7BC08B82" w14:textId="77777777" w:rsidTr="0031752E">
        <w:tc>
          <w:tcPr>
            <w:tcW w:w="2410" w:type="dxa"/>
            <w:tcMar>
              <w:right w:w="475" w:type="dxa"/>
            </w:tcMar>
          </w:tcPr>
          <w:p w14:paraId="47FEFB43" w14:textId="77777777" w:rsidR="0031752E" w:rsidRPr="0031752E" w:rsidRDefault="0031752E" w:rsidP="0031752E">
            <w:pPr>
              <w:pStyle w:val="Ttulo1"/>
              <w:rPr>
                <w:lang w:bidi="es-ES"/>
              </w:rPr>
            </w:pPr>
            <w:r w:rsidRPr="0031752E">
              <w:rPr>
                <w:lang w:bidi="es-ES"/>
              </w:rPr>
              <w:t>Habilidades Técnicas</w:t>
            </w:r>
          </w:p>
          <w:p w14:paraId="678292B4" w14:textId="1E0BDBE1" w:rsidR="00497F54" w:rsidRDefault="00497F54">
            <w:pPr>
              <w:pStyle w:val="Ttulo1"/>
            </w:pPr>
          </w:p>
        </w:tc>
        <w:tc>
          <w:tcPr>
            <w:tcW w:w="7336" w:type="dxa"/>
          </w:tcPr>
          <w:p w14:paraId="284610BA" w14:textId="185829A6" w:rsidR="0031752E" w:rsidRPr="007E5115" w:rsidRDefault="0031752E" w:rsidP="0031752E">
            <w:pPr>
              <w:pStyle w:val="Textodecurrculo"/>
              <w:rPr>
                <w:kern w:val="0"/>
              </w:rPr>
            </w:pPr>
            <w:r w:rsidRPr="007E5115">
              <w:rPr>
                <w:kern w:val="0"/>
              </w:rPr>
              <w:t xml:space="preserve">CSS: </w:t>
            </w:r>
            <w:r w:rsidRPr="007E5115">
              <w:rPr>
                <w:kern w:val="0"/>
              </w:rPr>
              <w:t>Medio.</w:t>
            </w:r>
          </w:p>
          <w:p w14:paraId="4D5E50BF" w14:textId="094294BB" w:rsidR="0031752E" w:rsidRPr="007E5115" w:rsidRDefault="0031752E" w:rsidP="0031752E">
            <w:pPr>
              <w:pStyle w:val="Textodecurrculo"/>
              <w:rPr>
                <w:kern w:val="0"/>
              </w:rPr>
            </w:pPr>
            <w:r w:rsidRPr="007E5115">
              <w:rPr>
                <w:kern w:val="0"/>
              </w:rPr>
              <w:t xml:space="preserve">HTML: </w:t>
            </w:r>
            <w:r w:rsidRPr="007E5115">
              <w:rPr>
                <w:kern w:val="0"/>
              </w:rPr>
              <w:t>Avanzado.</w:t>
            </w:r>
          </w:p>
          <w:p w14:paraId="32C5F5E5" w14:textId="5A509217" w:rsidR="0031752E" w:rsidRPr="007E5115" w:rsidRDefault="0031752E" w:rsidP="0031752E">
            <w:pPr>
              <w:pStyle w:val="Textodecurrculo"/>
              <w:rPr>
                <w:kern w:val="0"/>
              </w:rPr>
            </w:pPr>
            <w:r w:rsidRPr="007E5115">
              <w:rPr>
                <w:kern w:val="0"/>
              </w:rPr>
              <w:t xml:space="preserve">PHP: </w:t>
            </w:r>
            <w:r w:rsidRPr="007E5115">
              <w:rPr>
                <w:kern w:val="0"/>
              </w:rPr>
              <w:t>Medio.</w:t>
            </w:r>
          </w:p>
          <w:p w14:paraId="4AD275B7" w14:textId="6001531F" w:rsidR="0031752E" w:rsidRPr="007E5115" w:rsidRDefault="0031752E" w:rsidP="0031752E">
            <w:pPr>
              <w:pStyle w:val="Textodecurrculo"/>
              <w:rPr>
                <w:kern w:val="0"/>
              </w:rPr>
            </w:pPr>
            <w:r w:rsidRPr="007E5115">
              <w:rPr>
                <w:kern w:val="0"/>
              </w:rPr>
              <w:t xml:space="preserve">MySQL: </w:t>
            </w:r>
            <w:r w:rsidRPr="007E5115">
              <w:rPr>
                <w:kern w:val="0"/>
              </w:rPr>
              <w:t>Medio.</w:t>
            </w:r>
          </w:p>
          <w:p w14:paraId="1742E10E" w14:textId="2DDEB324" w:rsidR="00497F54" w:rsidRPr="007E5115" w:rsidRDefault="0031752E" w:rsidP="0031752E">
            <w:pPr>
              <w:pStyle w:val="Textodecurrculo"/>
            </w:pPr>
            <w:r w:rsidRPr="007E5115">
              <w:rPr>
                <w:kern w:val="0"/>
              </w:rPr>
              <w:t xml:space="preserve">Inglés: </w:t>
            </w:r>
            <w:r w:rsidRPr="007E5115">
              <w:rPr>
                <w:kern w:val="0"/>
              </w:rPr>
              <w:t>Avanzado.</w:t>
            </w:r>
          </w:p>
        </w:tc>
      </w:tr>
    </w:tbl>
    <w:p w14:paraId="72B21EBA" w14:textId="77777777" w:rsidR="00497F54" w:rsidRDefault="00497F54"/>
    <w:sectPr w:rsidR="00497F54" w:rsidSect="00E515C8">
      <w:footerReference w:type="default" r:id="rId7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A7333" w14:textId="77777777" w:rsidR="00EA62D4" w:rsidRDefault="00EA62D4">
      <w:pPr>
        <w:spacing w:after="0" w:line="240" w:lineRule="auto"/>
      </w:pPr>
      <w:r>
        <w:separator/>
      </w:r>
    </w:p>
  </w:endnote>
  <w:endnote w:type="continuationSeparator" w:id="0">
    <w:p w14:paraId="3F4F3A1D" w14:textId="77777777" w:rsidR="00EA62D4" w:rsidRDefault="00EA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819C6" w14:textId="77777777" w:rsidR="00497F54" w:rsidRDefault="00E515C8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</w:instrText>
    </w:r>
    <w:r>
      <w:rPr>
        <w:lang w:bidi="es-ES"/>
      </w:rPr>
      <w:fldChar w:fldCharType="separate"/>
    </w:r>
    <w:r>
      <w:rPr>
        <w:noProof/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19D18" w14:textId="77777777" w:rsidR="00EA62D4" w:rsidRDefault="00EA62D4">
      <w:pPr>
        <w:spacing w:after="0" w:line="240" w:lineRule="auto"/>
      </w:pPr>
      <w:r>
        <w:separator/>
      </w:r>
    </w:p>
  </w:footnote>
  <w:footnote w:type="continuationSeparator" w:id="0">
    <w:p w14:paraId="5F4BF3BC" w14:textId="77777777" w:rsidR="00EA62D4" w:rsidRDefault="00EA6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CD6A89"/>
    <w:multiLevelType w:val="multilevel"/>
    <w:tmpl w:val="B362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919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2E"/>
    <w:rsid w:val="00245B7A"/>
    <w:rsid w:val="002D1284"/>
    <w:rsid w:val="0031752E"/>
    <w:rsid w:val="0037675F"/>
    <w:rsid w:val="00497F54"/>
    <w:rsid w:val="007E5115"/>
    <w:rsid w:val="00A01F2D"/>
    <w:rsid w:val="00BE6564"/>
    <w:rsid w:val="00E11B2F"/>
    <w:rsid w:val="00E515C8"/>
    <w:rsid w:val="00EA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1C00B"/>
  <w15:chartTrackingRefBased/>
  <w15:docId w15:val="{D9917E27-5430-4F63-8DFE-7F135C05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Ttulo2">
    <w:name w:val="heading 2"/>
    <w:basedOn w:val="Normal"/>
    <w:next w:val="Textodecurrculo"/>
    <w:link w:val="Ttulo2C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Piedepgina">
    <w:name w:val="footer"/>
    <w:basedOn w:val="Normal"/>
    <w:link w:val="PiedepginaC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Textodecurrculo">
    <w:name w:val="Texto de currículo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Tabladecurrculo">
    <w:name w:val="Tabla de currículo"/>
    <w:basedOn w:val="Tabla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Informacindecontacto">
    <w:name w:val="Información de contact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ombre">
    <w:name w:val="Nombr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Correoelectrnico">
    <w:name w:val="Correo electrónic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Encabezado">
    <w:name w:val="header"/>
    <w:basedOn w:val="Normal"/>
    <w:link w:val="EncabezadoCar"/>
    <w:uiPriority w:val="99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ter%20Chief\AppData\Roaming\Microsoft\Templates\Curr&#237;culum%20b&#225;sico%20(dise&#241;o%20atemporal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básico (diseño atemporal)</Template>
  <TotalTime>11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Chief</dc:creator>
  <cp:keywords/>
  <dc:description/>
  <cp:lastModifiedBy>juan pablo armijo diaz</cp:lastModifiedBy>
  <cp:revision>1</cp:revision>
  <dcterms:created xsi:type="dcterms:W3CDTF">2024-11-03T23:15:00Z</dcterms:created>
  <dcterms:modified xsi:type="dcterms:W3CDTF">2024-11-03T23:27:00Z</dcterms:modified>
</cp:coreProperties>
</file>